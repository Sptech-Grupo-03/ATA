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2F92" w14:textId="4F01AFA7" w:rsidR="00883B05" w:rsidRDefault="005B5828" w:rsidP="00753A51">
      <w:pPr>
        <w:pStyle w:val="Logotipo"/>
        <w:jc w:val="left"/>
      </w:pPr>
      <w:r>
        <w:tab/>
      </w:r>
    </w:p>
    <w:p w14:paraId="7A36A22E" w14:textId="16D57E23" w:rsidR="00275260" w:rsidRPr="002603B1" w:rsidRDefault="00FA5E09" w:rsidP="00875D51">
      <w:pPr>
        <w:pStyle w:val="Ttulo1"/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Hydro Flow System</w:t>
      </w:r>
    </w:p>
    <w:p w14:paraId="1CF8C6DC" w14:textId="20501D79" w:rsidR="00275260" w:rsidRPr="002603B1" w:rsidRDefault="00883B05" w:rsidP="00875D51">
      <w:pPr>
        <w:pStyle w:val="Ttulo1"/>
        <w:rPr>
          <w:lang w:val="en-US"/>
        </w:rPr>
      </w:pPr>
      <w:r w:rsidRPr="002603B1">
        <w:rPr>
          <w:lang w:val="en-US"/>
        </w:rPr>
        <w:t>Ata da</w:t>
      </w:r>
      <w:r w:rsidR="008756BF" w:rsidRPr="002603B1">
        <w:rPr>
          <w:lang w:val="en-US"/>
        </w:rPr>
        <w:t>i</w:t>
      </w:r>
      <w:r w:rsidRPr="002603B1">
        <w:rPr>
          <w:lang w:val="en-US"/>
        </w:rPr>
        <w:t>l</w:t>
      </w:r>
      <w:r w:rsidR="008756BF" w:rsidRPr="002603B1">
        <w:rPr>
          <w:lang w:val="en-US"/>
        </w:rPr>
        <w:t>y/</w:t>
      </w:r>
      <w:r w:rsidRPr="002603B1">
        <w:rPr>
          <w:lang w:val="en-US"/>
        </w:rPr>
        <w:t xml:space="preserve"> Sprint</w:t>
      </w:r>
      <w:r w:rsidR="008756BF" w:rsidRPr="002603B1">
        <w:rPr>
          <w:lang w:val="en-US"/>
        </w:rPr>
        <w:t xml:space="preserve"> Revew</w:t>
      </w:r>
    </w:p>
    <w:p w14:paraId="4852C628" w14:textId="77777777" w:rsidR="0013487F" w:rsidRPr="002603B1" w:rsidRDefault="0013487F" w:rsidP="00875D51">
      <w:pPr>
        <w:pStyle w:val="Ttulo1"/>
        <w:rPr>
          <w:lang w:val="en-US"/>
        </w:rPr>
      </w:pPr>
    </w:p>
    <w:p w14:paraId="296E7C36" w14:textId="7A79DE64" w:rsidR="0013487F" w:rsidRPr="0013487F" w:rsidRDefault="00A3439E" w:rsidP="0013487F">
      <w:pPr>
        <w:pStyle w:val="Detalhes"/>
        <w:ind w:left="0"/>
        <w:contextualSpacing/>
        <w:jc w:val="left"/>
        <w:rPr>
          <w:bCs/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883B05" w:rsidRPr="00883B05">
        <w:rPr>
          <w:lang w:val="pt-BR"/>
        </w:rPr>
        <w:t>1</w:t>
      </w:r>
      <w:r w:rsidR="00883B05">
        <w:rPr>
          <w:lang w:val="pt-BR"/>
        </w:rPr>
        <w:t>ADSA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 </w:t>
      </w:r>
      <w:r w:rsidR="00FA5E09">
        <w:rPr>
          <w:lang w:val="pt-BR" w:bidi="pt-BR"/>
        </w:rPr>
        <w:t>01</w:t>
      </w:r>
      <w:r w:rsidR="00883B05">
        <w:rPr>
          <w:lang w:val="pt-BR"/>
        </w:rPr>
        <w:t>-</w:t>
      </w:r>
      <w:r w:rsidR="00FA5E09">
        <w:rPr>
          <w:lang w:val="pt-BR"/>
        </w:rPr>
        <w:t>1</w:t>
      </w:r>
      <w:r w:rsidR="00883B05">
        <w:rPr>
          <w:lang w:val="pt-BR"/>
        </w:rPr>
        <w:t>0-2024</w:t>
      </w:r>
      <w:r w:rsidRPr="00515252">
        <w:rPr>
          <w:b/>
          <w:lang w:val="pt-BR" w:bidi="pt-BR"/>
        </w:rPr>
        <w:br/>
        <w:t>Participantes</w:t>
      </w:r>
      <w:r w:rsidR="0013487F">
        <w:rPr>
          <w:b/>
          <w:lang w:val="pt-BR" w:bidi="pt-BR"/>
        </w:rPr>
        <w:t xml:space="preserve"> Presentes</w:t>
      </w:r>
      <w:r w:rsidRPr="00515252">
        <w:rPr>
          <w:lang w:val="pt-BR" w:bidi="pt-BR"/>
        </w:rPr>
        <w:t xml:space="preserve">:  </w:t>
      </w:r>
      <w:r w:rsidR="00883B05" w:rsidRPr="00883B05">
        <w:rPr>
          <w:lang w:val="pt-BR"/>
        </w:rPr>
        <w:t>A</w:t>
      </w:r>
      <w:r w:rsidR="00883B05">
        <w:rPr>
          <w:lang w:val="pt-BR"/>
        </w:rPr>
        <w:t>na Barrocal, Leonardo Sardinha,</w:t>
      </w:r>
      <w:r w:rsidR="00004C10">
        <w:rPr>
          <w:lang w:val="pt-BR"/>
        </w:rPr>
        <w:t xml:space="preserve"> </w:t>
      </w:r>
      <w:r w:rsidR="00883B05">
        <w:rPr>
          <w:lang w:val="pt-BR"/>
        </w:rPr>
        <w:t xml:space="preserve">Nicolly Santos, Rennan Moura, Vinicius </w:t>
      </w:r>
      <w:r w:rsidR="00883B05" w:rsidRPr="0008350F">
        <w:rPr>
          <w:lang w:val="pt-BR"/>
        </w:rPr>
        <w:t>Gonçalves</w:t>
      </w:r>
      <w:r w:rsidRPr="006165B5">
        <w:rPr>
          <w:b/>
          <w:u w:val="single"/>
          <w:lang w:val="pt-BR" w:bidi="pt-BR"/>
        </w:rPr>
        <w:br/>
      </w:r>
      <w:r w:rsidR="0013487F">
        <w:rPr>
          <w:b/>
          <w:lang w:val="pt-BR" w:bidi="pt-BR"/>
        </w:rPr>
        <w:t xml:space="preserve">Participantes Ausentes: </w:t>
      </w:r>
      <w:r w:rsidR="00004C10">
        <w:rPr>
          <w:lang w:val="pt-BR"/>
        </w:rPr>
        <w:t>Matheus Martinez (Devido a problemas de saúde)</w:t>
      </w:r>
    </w:p>
    <w:p w14:paraId="1F532E72" w14:textId="69DEFEA9" w:rsidR="0013487F" w:rsidRPr="0013487F" w:rsidRDefault="00A3439E" w:rsidP="0013487F">
      <w:pPr>
        <w:pStyle w:val="Detalhes"/>
        <w:ind w:left="0"/>
        <w:contextualSpacing/>
        <w:jc w:val="left"/>
        <w:rPr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 xml:space="preserve">:  </w:t>
      </w:r>
      <w:r w:rsidR="00004C10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09</w:t>
      </w:r>
      <w:r w:rsidR="00883B05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:</w:t>
      </w:r>
      <w:r w:rsidR="00A201BB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45</w:t>
      </w:r>
    </w:p>
    <w:p w14:paraId="65D5ECE1" w14:textId="45DCF9D7" w:rsidR="00875D51" w:rsidRPr="00004C10" w:rsidRDefault="00875D51" w:rsidP="00875D51">
      <w:pPr>
        <w:pStyle w:val="Ttulo1"/>
        <w:rPr>
          <w:u w:val="single"/>
          <w:lang w:val="pt-BR" w:bidi="pt-BR"/>
        </w:rPr>
      </w:pPr>
      <w:r w:rsidRPr="00875D51">
        <w:rPr>
          <w:lang w:val="pt-BR" w:bidi="pt-BR"/>
        </w:rPr>
        <w:t>Itens da agenda</w:t>
      </w:r>
    </w:p>
    <w:p w14:paraId="49698C1D" w14:textId="77777777" w:rsidR="008756BF" w:rsidRPr="00875D51" w:rsidRDefault="008756BF" w:rsidP="00875D51">
      <w:pPr>
        <w:pStyle w:val="Ttulo1"/>
      </w:pPr>
    </w:p>
    <w:p w14:paraId="04B02AD8" w14:textId="56F8E676" w:rsidR="005036EF" w:rsidRDefault="00FA5E09" w:rsidP="003D17B7">
      <w:pPr>
        <w:pStyle w:val="Numerada"/>
      </w:pPr>
      <w:r>
        <w:t>Definir prazos fatais para os entregáveis atrasados</w:t>
      </w:r>
      <w:r w:rsidR="001707E0">
        <w:t>.</w:t>
      </w:r>
    </w:p>
    <w:p w14:paraId="0F90248F" w14:textId="21A17B53" w:rsidR="00FA5E09" w:rsidRDefault="00FA5E09" w:rsidP="003D17B7">
      <w:pPr>
        <w:pStyle w:val="Numerada"/>
      </w:pPr>
    </w:p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76"/>
        <w:gridCol w:w="2636"/>
        <w:gridCol w:w="1418"/>
        <w:gridCol w:w="1368"/>
      </w:tblGrid>
      <w:tr w:rsidR="00875D51" w14:paraId="3E2DF828" w14:textId="77777777" w:rsidTr="00E112AF">
        <w:trPr>
          <w:trHeight w:val="459"/>
        </w:trPr>
        <w:tc>
          <w:tcPr>
            <w:tcW w:w="1213" w:type="pct"/>
            <w:tcBorders>
              <w:top w:val="single" w:sz="18" w:space="0" w:color="44546A" w:themeColor="text2"/>
            </w:tcBorders>
            <w:vAlign w:val="center"/>
          </w:tcPr>
          <w:p w14:paraId="73DC2433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808" w:type="pct"/>
            <w:tcBorders>
              <w:top w:val="single" w:sz="18" w:space="0" w:color="44546A" w:themeColor="text2"/>
            </w:tcBorders>
            <w:vAlign w:val="center"/>
          </w:tcPr>
          <w:p w14:paraId="5F65B61B" w14:textId="0C397EBC" w:rsidR="00875D51" w:rsidRPr="00E21240" w:rsidRDefault="00E112AF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Responsável</w:t>
            </w:r>
          </w:p>
        </w:tc>
        <w:tc>
          <w:tcPr>
            <w:tcW w:w="1006" w:type="pct"/>
            <w:tcBorders>
              <w:top w:val="single" w:sz="18" w:space="0" w:color="44546A" w:themeColor="text2"/>
            </w:tcBorders>
            <w:vAlign w:val="center"/>
          </w:tcPr>
          <w:p w14:paraId="5C081421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973" w:type="pct"/>
            <w:tcBorders>
              <w:top w:val="single" w:sz="18" w:space="0" w:color="44546A" w:themeColor="text2"/>
            </w:tcBorders>
            <w:vAlign w:val="center"/>
          </w:tcPr>
          <w:p w14:paraId="3CF92C86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Status</w:t>
            </w:r>
          </w:p>
        </w:tc>
      </w:tr>
      <w:tr w:rsidR="00875D51" w14:paraId="4A314F1B" w14:textId="77777777" w:rsidTr="00E112AF">
        <w:trPr>
          <w:trHeight w:val="288"/>
        </w:trPr>
        <w:tc>
          <w:tcPr>
            <w:tcW w:w="1213" w:type="pct"/>
          </w:tcPr>
          <w:p w14:paraId="0495EA74" w14:textId="0BB107C8" w:rsidR="00875D51" w:rsidRDefault="00FA5E09" w:rsidP="001B14CB">
            <w:pPr>
              <w:pStyle w:val="DescriodoItem"/>
            </w:pPr>
            <w:r>
              <w:t>Arduino</w:t>
            </w:r>
          </w:p>
        </w:tc>
        <w:tc>
          <w:tcPr>
            <w:tcW w:w="1808" w:type="pct"/>
          </w:tcPr>
          <w:p w14:paraId="06502867" w14:textId="46EBF768" w:rsidR="00875D51" w:rsidRPr="00753A51" w:rsidRDefault="00FA5E09" w:rsidP="001B14CB">
            <w:pPr>
              <w:pStyle w:val="DescriodoItem"/>
              <w:rPr>
                <w:b/>
                <w:bCs/>
              </w:rPr>
            </w:pPr>
            <w:r>
              <w:rPr>
                <w:b/>
                <w:bCs/>
              </w:rPr>
              <w:t>Rennan Moura</w:t>
            </w:r>
          </w:p>
        </w:tc>
        <w:tc>
          <w:tcPr>
            <w:tcW w:w="1006" w:type="pct"/>
          </w:tcPr>
          <w:p w14:paraId="4C2ABD1A" w14:textId="4BF48250" w:rsidR="00875D51" w:rsidRDefault="00FA5E09" w:rsidP="001B14CB">
            <w:pPr>
              <w:pStyle w:val="DescriodoItem"/>
            </w:pPr>
            <w:r>
              <w:t>0</w:t>
            </w:r>
            <w:r w:rsidR="00AB3DD1">
              <w:t>3</w:t>
            </w:r>
            <w:r w:rsidR="00E112AF">
              <w:t>-</w:t>
            </w:r>
            <w:r>
              <w:t>10</w:t>
            </w:r>
            <w:r w:rsidR="00E112AF">
              <w:t>-2024</w:t>
            </w:r>
          </w:p>
        </w:tc>
        <w:tc>
          <w:tcPr>
            <w:tcW w:w="973" w:type="pct"/>
          </w:tcPr>
          <w:p w14:paraId="1EA56570" w14:textId="15DBB2F2" w:rsidR="00875D51" w:rsidRDefault="008756BF" w:rsidP="001B14CB">
            <w:pPr>
              <w:pStyle w:val="DescriodoItem"/>
            </w:pPr>
            <w:r>
              <w:t>Do</w:t>
            </w:r>
          </w:p>
        </w:tc>
      </w:tr>
      <w:tr w:rsidR="00E112AF" w:rsidRPr="00004C10" w14:paraId="238E0182" w14:textId="77777777" w:rsidTr="00E112AF">
        <w:trPr>
          <w:trHeight w:val="288"/>
        </w:trPr>
        <w:tc>
          <w:tcPr>
            <w:tcW w:w="1213" w:type="pct"/>
          </w:tcPr>
          <w:p w14:paraId="60B49B58" w14:textId="0FD9835C" w:rsidR="00E112AF" w:rsidRPr="00E463CF" w:rsidRDefault="00FA5E09" w:rsidP="00E112AF">
            <w:pPr>
              <w:pStyle w:val="DescriodoItem"/>
            </w:pPr>
            <w:r>
              <w:t>Documentação</w:t>
            </w:r>
          </w:p>
        </w:tc>
        <w:tc>
          <w:tcPr>
            <w:tcW w:w="1808" w:type="pct"/>
          </w:tcPr>
          <w:p w14:paraId="0BB86553" w14:textId="514C3E96" w:rsidR="00E112AF" w:rsidRPr="00753A51" w:rsidRDefault="00477CF2" w:rsidP="00E112AF">
            <w:pPr>
              <w:pStyle w:val="DescriodoItem"/>
              <w:rPr>
                <w:b/>
                <w:bCs/>
              </w:rPr>
            </w:pPr>
            <w:r>
              <w:rPr>
                <w:b/>
                <w:bCs/>
              </w:rPr>
              <w:t>Matheus e Leo</w:t>
            </w:r>
          </w:p>
        </w:tc>
        <w:tc>
          <w:tcPr>
            <w:tcW w:w="1006" w:type="pct"/>
          </w:tcPr>
          <w:p w14:paraId="3C13D946" w14:textId="734C8578" w:rsidR="00E112AF" w:rsidRPr="00E463CF" w:rsidRDefault="00FA5E09" w:rsidP="00E112AF">
            <w:pPr>
              <w:pStyle w:val="DescriodoItem"/>
            </w:pPr>
            <w:r>
              <w:t>0</w:t>
            </w:r>
            <w:r w:rsidR="00AB3DD1">
              <w:t>4</w:t>
            </w:r>
            <w:r w:rsidR="00E112AF" w:rsidRPr="00464FD5">
              <w:t>-</w:t>
            </w:r>
            <w:r>
              <w:t>1</w:t>
            </w:r>
            <w:r w:rsidR="00E112AF" w:rsidRPr="00464FD5">
              <w:t>0-2024</w:t>
            </w:r>
          </w:p>
        </w:tc>
        <w:tc>
          <w:tcPr>
            <w:tcW w:w="973" w:type="pct"/>
          </w:tcPr>
          <w:p w14:paraId="60832E24" w14:textId="2ED9D7C1" w:rsidR="00E112AF" w:rsidRPr="00E463CF" w:rsidRDefault="00E112AF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2D7A2EEC" w14:textId="77777777" w:rsidTr="00E112AF">
        <w:trPr>
          <w:trHeight w:val="288"/>
        </w:trPr>
        <w:tc>
          <w:tcPr>
            <w:tcW w:w="1213" w:type="pct"/>
          </w:tcPr>
          <w:p w14:paraId="28EAF5BA" w14:textId="77777777" w:rsidR="00E112AF" w:rsidRDefault="00FA5E09" w:rsidP="00E112AF">
            <w:pPr>
              <w:pStyle w:val="DescriodoItem"/>
            </w:pPr>
            <w:r>
              <w:t>Diagrama de Visão</w:t>
            </w:r>
          </w:p>
          <w:p w14:paraId="19DC9752" w14:textId="67A99553" w:rsidR="00477CF2" w:rsidRPr="00E463CF" w:rsidRDefault="00AB3DD1" w:rsidP="00E112AF">
            <w:pPr>
              <w:pStyle w:val="DescriodoItem"/>
            </w:pPr>
            <w:r>
              <w:t xml:space="preserve"> Site (desenvolvimento)</w:t>
            </w:r>
          </w:p>
        </w:tc>
        <w:tc>
          <w:tcPr>
            <w:tcW w:w="1808" w:type="pct"/>
          </w:tcPr>
          <w:p w14:paraId="79815FDC" w14:textId="77777777" w:rsidR="00E112AF" w:rsidRDefault="00FA5E09" w:rsidP="00E112AF">
            <w:pPr>
              <w:pStyle w:val="DescriodoItem"/>
              <w:rPr>
                <w:b/>
                <w:bCs/>
              </w:rPr>
            </w:pPr>
            <w:r>
              <w:rPr>
                <w:b/>
                <w:bCs/>
              </w:rPr>
              <w:t>Rennan Moura</w:t>
            </w:r>
          </w:p>
          <w:p w14:paraId="18680B15" w14:textId="77777777" w:rsidR="00AB3DD1" w:rsidRDefault="00AB3DD1" w:rsidP="00E112AF">
            <w:pPr>
              <w:pStyle w:val="DescriodoItem"/>
              <w:rPr>
                <w:b/>
                <w:bCs/>
              </w:rPr>
            </w:pPr>
          </w:p>
          <w:p w14:paraId="3EA5D604" w14:textId="20553E04" w:rsidR="00AB3DD1" w:rsidRPr="00753A51" w:rsidRDefault="00AB3DD1" w:rsidP="00E112AF">
            <w:pPr>
              <w:pStyle w:val="DescriodoItem"/>
              <w:rPr>
                <w:b/>
                <w:bCs/>
              </w:rPr>
            </w:pPr>
            <w:r>
              <w:rPr>
                <w:b/>
                <w:bCs/>
              </w:rPr>
              <w:t>Karol e Nick</w:t>
            </w:r>
          </w:p>
        </w:tc>
        <w:tc>
          <w:tcPr>
            <w:tcW w:w="1006" w:type="pct"/>
          </w:tcPr>
          <w:p w14:paraId="7E67EA74" w14:textId="19588B72" w:rsidR="00E112AF" w:rsidRDefault="00FA5E09" w:rsidP="00E112AF">
            <w:pPr>
              <w:pStyle w:val="DescriodoItem"/>
            </w:pPr>
            <w:r>
              <w:t>04</w:t>
            </w:r>
            <w:r w:rsidR="00E112AF" w:rsidRPr="00464FD5">
              <w:t>-</w:t>
            </w:r>
            <w:r>
              <w:t>1</w:t>
            </w:r>
            <w:r w:rsidR="00E112AF" w:rsidRPr="00464FD5">
              <w:t>0-2024</w:t>
            </w:r>
          </w:p>
          <w:p w14:paraId="05086142" w14:textId="77777777" w:rsidR="00AB3DD1" w:rsidRDefault="00AB3DD1" w:rsidP="00E112AF">
            <w:pPr>
              <w:pStyle w:val="DescriodoItem"/>
            </w:pPr>
          </w:p>
          <w:p w14:paraId="7B103E40" w14:textId="318A151B" w:rsidR="00AB3DD1" w:rsidRPr="00E463CF" w:rsidRDefault="00AB3DD1" w:rsidP="00E112AF">
            <w:pPr>
              <w:pStyle w:val="DescriodoItem"/>
            </w:pPr>
            <w:r>
              <w:t>09-10-2024</w:t>
            </w:r>
          </w:p>
        </w:tc>
        <w:tc>
          <w:tcPr>
            <w:tcW w:w="973" w:type="pct"/>
          </w:tcPr>
          <w:p w14:paraId="4FC2EE3E" w14:textId="77777777" w:rsidR="00E112AF" w:rsidRDefault="00E112AF" w:rsidP="00E112AF">
            <w:pPr>
              <w:pStyle w:val="DescriodoItem"/>
            </w:pPr>
            <w:r>
              <w:t>Do</w:t>
            </w:r>
          </w:p>
          <w:p w14:paraId="577A30DF" w14:textId="77777777" w:rsidR="00AB3DD1" w:rsidRDefault="00AB3DD1" w:rsidP="00E112AF">
            <w:pPr>
              <w:pStyle w:val="DescriodoItem"/>
            </w:pPr>
          </w:p>
          <w:p w14:paraId="3931258C" w14:textId="0C882B7A" w:rsidR="00AB3DD1" w:rsidRPr="00E463CF" w:rsidRDefault="00AB3DD1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1BF87C2A" w14:textId="77777777" w:rsidTr="00E112AF">
        <w:trPr>
          <w:trHeight w:val="288"/>
        </w:trPr>
        <w:tc>
          <w:tcPr>
            <w:tcW w:w="1213" w:type="pct"/>
          </w:tcPr>
          <w:p w14:paraId="09DDA897" w14:textId="7E38043C" w:rsidR="00E112AF" w:rsidRDefault="00AB3DD1" w:rsidP="00E112AF">
            <w:pPr>
              <w:pStyle w:val="DescriodoItem"/>
            </w:pPr>
            <w:r>
              <w:t xml:space="preserve">Banco de dados </w:t>
            </w:r>
          </w:p>
          <w:p w14:paraId="46077572" w14:textId="4B6A44F4" w:rsidR="00AB3DD1" w:rsidRDefault="00AB3DD1" w:rsidP="00E112AF">
            <w:pPr>
              <w:pStyle w:val="DescriodoItem"/>
            </w:pPr>
            <w:r>
              <w:t>VM (</w:t>
            </w:r>
            <w:r w:rsidR="001521E5">
              <w:t>Tabelas</w:t>
            </w:r>
            <w:r>
              <w:t>)</w:t>
            </w:r>
          </w:p>
          <w:p w14:paraId="4366DD04" w14:textId="4FBFBDB5" w:rsidR="00AB3DD1" w:rsidRPr="00E463CF" w:rsidRDefault="00AB3DD1" w:rsidP="00E112AF">
            <w:pPr>
              <w:pStyle w:val="DescriodoItem"/>
            </w:pPr>
          </w:p>
        </w:tc>
        <w:tc>
          <w:tcPr>
            <w:tcW w:w="1808" w:type="pct"/>
          </w:tcPr>
          <w:p w14:paraId="2EF95C13" w14:textId="77777777" w:rsidR="00E112AF" w:rsidRDefault="00AB3DD1" w:rsidP="00E112AF">
            <w:pPr>
              <w:pStyle w:val="DescriodoItem"/>
              <w:rPr>
                <w:b/>
                <w:bCs/>
              </w:rPr>
            </w:pPr>
            <w:r>
              <w:rPr>
                <w:b/>
                <w:bCs/>
              </w:rPr>
              <w:t xml:space="preserve">Vinicius </w:t>
            </w:r>
          </w:p>
          <w:p w14:paraId="5C39AEA7" w14:textId="76BFB751" w:rsidR="00AB3DD1" w:rsidRPr="00753A51" w:rsidRDefault="00AB3DD1" w:rsidP="00E112AF">
            <w:pPr>
              <w:pStyle w:val="DescriodoItem"/>
              <w:rPr>
                <w:b/>
                <w:bCs/>
              </w:rPr>
            </w:pPr>
            <w:r>
              <w:rPr>
                <w:b/>
                <w:bCs/>
              </w:rPr>
              <w:t>Leo</w:t>
            </w:r>
          </w:p>
        </w:tc>
        <w:tc>
          <w:tcPr>
            <w:tcW w:w="1006" w:type="pct"/>
          </w:tcPr>
          <w:p w14:paraId="7C1D8F33" w14:textId="77777777" w:rsidR="00E112AF" w:rsidRDefault="00AB3DD1" w:rsidP="00E112AF">
            <w:pPr>
              <w:pStyle w:val="DescriodoItem"/>
            </w:pPr>
            <w:r>
              <w:t>06-10-2024</w:t>
            </w:r>
          </w:p>
          <w:p w14:paraId="2BEE3275" w14:textId="5D92E279" w:rsidR="00AB3DD1" w:rsidRPr="00E463CF" w:rsidRDefault="00AB3DD1" w:rsidP="00E112AF">
            <w:pPr>
              <w:pStyle w:val="DescriodoItem"/>
            </w:pPr>
            <w:r>
              <w:t>06-10-2024</w:t>
            </w:r>
          </w:p>
        </w:tc>
        <w:tc>
          <w:tcPr>
            <w:tcW w:w="973" w:type="pct"/>
          </w:tcPr>
          <w:p w14:paraId="13FF99E6" w14:textId="77777777" w:rsidR="00E112AF" w:rsidRDefault="00AB3DD1" w:rsidP="00E112AF">
            <w:pPr>
              <w:pStyle w:val="DescriodoItem"/>
            </w:pPr>
            <w:r>
              <w:t>Do</w:t>
            </w:r>
          </w:p>
          <w:p w14:paraId="6C127AA8" w14:textId="2DF32C46" w:rsidR="00AB3DD1" w:rsidRPr="00E463CF" w:rsidRDefault="00AB3DD1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6B82C720" w14:textId="77777777" w:rsidTr="00E112AF">
        <w:trPr>
          <w:trHeight w:val="288"/>
        </w:trPr>
        <w:tc>
          <w:tcPr>
            <w:tcW w:w="1213" w:type="pct"/>
          </w:tcPr>
          <w:p w14:paraId="26C017EC" w14:textId="581DA820" w:rsidR="00E112AF" w:rsidRPr="00E463CF" w:rsidRDefault="00E112AF" w:rsidP="00E112AF">
            <w:pPr>
              <w:pStyle w:val="DescriodoItem"/>
            </w:pPr>
          </w:p>
        </w:tc>
        <w:tc>
          <w:tcPr>
            <w:tcW w:w="1808" w:type="pct"/>
          </w:tcPr>
          <w:p w14:paraId="32628935" w14:textId="04C7C1D9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</w:p>
        </w:tc>
        <w:tc>
          <w:tcPr>
            <w:tcW w:w="1006" w:type="pct"/>
          </w:tcPr>
          <w:p w14:paraId="0936933E" w14:textId="07ACF518" w:rsidR="00E112AF" w:rsidRPr="007B4A21" w:rsidRDefault="00E112AF" w:rsidP="00E112AF">
            <w:pPr>
              <w:pStyle w:val="DescriodoItem"/>
            </w:pPr>
          </w:p>
        </w:tc>
        <w:tc>
          <w:tcPr>
            <w:tcW w:w="973" w:type="pct"/>
          </w:tcPr>
          <w:p w14:paraId="0DBB74F6" w14:textId="60374D95" w:rsidR="00E112AF" w:rsidRPr="00E463CF" w:rsidRDefault="00E112AF" w:rsidP="00E112AF">
            <w:pPr>
              <w:pStyle w:val="DescriodoItem"/>
            </w:pPr>
          </w:p>
        </w:tc>
      </w:tr>
      <w:tr w:rsidR="00E112AF" w:rsidRPr="00E463CF" w14:paraId="66A3776B" w14:textId="77777777" w:rsidTr="00E112AF">
        <w:trPr>
          <w:trHeight w:val="288"/>
        </w:trPr>
        <w:tc>
          <w:tcPr>
            <w:tcW w:w="1213" w:type="pct"/>
          </w:tcPr>
          <w:p w14:paraId="34345469" w14:textId="626E82EE" w:rsidR="00E112AF" w:rsidRPr="00E463CF" w:rsidRDefault="00E112AF" w:rsidP="00E112AF">
            <w:pPr>
              <w:pStyle w:val="DescriodoItem"/>
            </w:pPr>
          </w:p>
        </w:tc>
        <w:tc>
          <w:tcPr>
            <w:tcW w:w="1808" w:type="pct"/>
          </w:tcPr>
          <w:p w14:paraId="569711D1" w14:textId="6B461C91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</w:p>
        </w:tc>
        <w:tc>
          <w:tcPr>
            <w:tcW w:w="1006" w:type="pct"/>
          </w:tcPr>
          <w:p w14:paraId="7C935850" w14:textId="7E645CB9" w:rsidR="00E112AF" w:rsidRPr="00E463CF" w:rsidRDefault="00E112AF" w:rsidP="00E112AF">
            <w:pPr>
              <w:pStyle w:val="DescriodoItem"/>
            </w:pPr>
          </w:p>
        </w:tc>
        <w:tc>
          <w:tcPr>
            <w:tcW w:w="973" w:type="pct"/>
          </w:tcPr>
          <w:p w14:paraId="3BAFE9A7" w14:textId="7BC2CE26" w:rsidR="00F85F54" w:rsidRPr="00E463CF" w:rsidRDefault="00F85F54" w:rsidP="00E112AF">
            <w:pPr>
              <w:pStyle w:val="DescriodoItem"/>
            </w:pPr>
          </w:p>
        </w:tc>
      </w:tr>
    </w:tbl>
    <w:p w14:paraId="131DF497" w14:textId="77777777" w:rsidR="00875D51" w:rsidRDefault="00875D51" w:rsidP="00875D51"/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3FF7A" w14:textId="77777777" w:rsidR="00975506" w:rsidRDefault="00975506" w:rsidP="001E7D29">
      <w:pPr>
        <w:spacing w:after="0" w:line="240" w:lineRule="auto"/>
      </w:pPr>
      <w:r>
        <w:separator/>
      </w:r>
    </w:p>
  </w:endnote>
  <w:endnote w:type="continuationSeparator" w:id="0">
    <w:p w14:paraId="7D617C2F" w14:textId="77777777" w:rsidR="00975506" w:rsidRDefault="00975506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E903A" w14:textId="77777777" w:rsidR="00975506" w:rsidRDefault="00975506" w:rsidP="001E7D29">
      <w:pPr>
        <w:spacing w:after="0" w:line="240" w:lineRule="auto"/>
      </w:pPr>
      <w:r>
        <w:separator/>
      </w:r>
    </w:p>
  </w:footnote>
  <w:footnote w:type="continuationSeparator" w:id="0">
    <w:p w14:paraId="7162DC8E" w14:textId="77777777" w:rsidR="00975506" w:rsidRDefault="00975506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22FEB" w14:textId="2240B4D8" w:rsidR="000F4987" w:rsidRPr="004230D9" w:rsidRDefault="00883B05">
    <w:pPr>
      <w:pStyle w:val="Cabealho"/>
      <w:rPr>
        <w:lang w:val="en-GB"/>
      </w:rPr>
    </w:pPr>
    <w:r w:rsidRPr="00DA6F9D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73A6A580" wp14:editId="0B9DDB99">
          <wp:simplePos x="0" y="0"/>
          <wp:positionH relativeFrom="margin">
            <wp:posOffset>-1183745</wp:posOffset>
          </wp:positionH>
          <wp:positionV relativeFrom="margin">
            <wp:posOffset>-87949</wp:posOffset>
          </wp:positionV>
          <wp:extent cx="1057275" cy="583565"/>
          <wp:effectExtent l="0" t="0" r="0" b="6985"/>
          <wp:wrapSquare wrapText="bothSides"/>
          <wp:docPr id="1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105727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6A5A"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0AD827" wp14:editId="229941A3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1905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2920" cy="10818495"/>
                        <a:chOff x="0" y="0"/>
                        <a:chExt cx="8122920" cy="10818495"/>
                      </a:xfrm>
                    </wpg:grpSpPr>
                    <wpg:grpSp>
                      <wpg:cNvPr id="30" name="Grupo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753225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tângulo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elogramo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ângulo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vre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ângulo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upo 29"/>
                      <wpg:cNvGrpSpPr/>
                      <wpg:grpSpPr>
                        <a:xfrm rot="10800000">
                          <a:off x="514350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tângulo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elogramo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ângulo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orma Livre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ângulo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group w14:anchorId="307AA3F7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" path="m,l674623,1166191r-96987,696053l,2065469,,xe" fillcolor="#9cc2e5 [1944]" stroked="f">
                  <v:path arrowok="t" o:connecttype="custom" o:connectlocs="0,0;856473,1166191;733342,1862244;0,2065469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" path="m545,1224632c-2573,840615,8824,384017,5706,l636460,1390992,545,1224632xe" fillcolor="#002060" stroked="f" strokeweight="2pt">
                  <v:path arrowok="t" o:connecttype="custom" o:connectlocs="545,1224633;5706,0;636460,1390993;545,1224633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" path="m,855432l899978,r379893,632116l611711,1414868,,855432xe" fillcolor="#002060" stroked="f" strokeweight="2pt">
                  <v:path arrowok="t" o:connecttype="custom" o:connectlocs="0,634699;899978,0;1279871,469007;611711,1049780;0,63469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" path="m,2564614l758021,r61329,2564614l,2564614xe" fillcolor="#9cc2e5 [1944]" stroked="f">
                  <v:path arrowok="t" o:connecttype="custom" o:connectlocs="0,2565071;758064,0;819397,2565071;0,2565071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" path="m,2736810r,l814,2731711,,2736810xm70239,2979872l750739,r68649,2736752l819203,2736812r-4,l70239,2979872xe" fillcolor="#2a4a85 [2148]" stroked="f">
                  <v:fill color2="#8eaadb [1940]" rotate="t" angle="180" colors="0 #2a4b86;31457f #4a76c6;1 #8faadc" focus="100%" type="gradient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" path="m,1292078l1096462,,819397,1292078,,1292078xe" fillcolor="#2a4a85 [2148]" stroked="f">
                  <v:fill color2="#8eaadb [1940]" rotate="t" angle="180" colors="0 #2a4b86;31457f #4a76c6;1 #8faadc" focus="100%" type="gradient"/>
                  <v:path arrowok="t" o:connecttype="custom" o:connectlocs="0,1292079;1096461,0;819396,1292079;0,1292079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" path="m,l674623,1166191r-96987,696053l,2065469,,xe" fillcolor="#9cc2e5 [1944]" stroked="f">
                  <v:path arrowok="t" o:connecttype="custom" o:connectlocs="0,0;856473,1166191;733342,1862244;0,2065469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" path="m545,1224632c-2573,840615,8824,384017,5706,l636460,1390992,545,1224632xe" fillcolor="#002060" stroked="f" strokeweight="2pt">
                  <v:path arrowok="t" o:connecttype="custom" o:connectlocs="545,1224633;5706,0;636460,1390993;545,1224633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" path="m,855432l899978,r379893,632116l611711,1414868,,855432xe" fillcolor="#002060" stroked="f">
                  <v:path arrowok="t" o:connecttype="custom" o:connectlocs="0,634699;899978,0;1279871,469007;611711,1049780;0,63469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" path="m,2564614l758021,r61329,2564614l,2564614xe" fillcolor="#9cc2e5 [1944]" stroked="f" strokeweight="2pt">
                  <v:path arrowok="t" o:connecttype="custom" o:connectlocs="0,2565071;758064,0;819397,2565071;0,2565071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" path="m,2736810r,l814,2731711,,2736810xm70239,2979872l750739,r68649,2736752l819203,2736812r-4,l70239,2979872xe" fillcolor="#2a4a85 [2148]" stroked="f">
                  <v:fill color2="#8eaadb [1940]" rotate="t" angle="180" colors="0 #2a4b86;31457f #4a76c6;1 #8faadc" focus="100%" type="gradient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" path="m,1292078l1096462,,819397,1292078,,1292078xe" fillcolor="#2a4a85 [2148]" stroked="f">
                  <v:fill color2="#8eaadb [1940]" rotate="t" angle="180" colors="0 #2a4b86;31457f #4a76c6;1 #8faadc" focus="100%" type="gradient"/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05"/>
    <w:rsid w:val="0000418E"/>
    <w:rsid w:val="00004C10"/>
    <w:rsid w:val="00010AED"/>
    <w:rsid w:val="00016839"/>
    <w:rsid w:val="00057671"/>
    <w:rsid w:val="0008350F"/>
    <w:rsid w:val="000849B7"/>
    <w:rsid w:val="0009013A"/>
    <w:rsid w:val="000956FE"/>
    <w:rsid w:val="000A5220"/>
    <w:rsid w:val="000B748F"/>
    <w:rsid w:val="000D445D"/>
    <w:rsid w:val="000D5AE9"/>
    <w:rsid w:val="000D6A5A"/>
    <w:rsid w:val="000F4987"/>
    <w:rsid w:val="000F65EC"/>
    <w:rsid w:val="0011573E"/>
    <w:rsid w:val="001269DE"/>
    <w:rsid w:val="00131A52"/>
    <w:rsid w:val="0013487F"/>
    <w:rsid w:val="00140DAE"/>
    <w:rsid w:val="0015180F"/>
    <w:rsid w:val="001521E5"/>
    <w:rsid w:val="00166585"/>
    <w:rsid w:val="001707E0"/>
    <w:rsid w:val="001746FC"/>
    <w:rsid w:val="00193653"/>
    <w:rsid w:val="001A1800"/>
    <w:rsid w:val="001C329C"/>
    <w:rsid w:val="001E7D29"/>
    <w:rsid w:val="001F31AB"/>
    <w:rsid w:val="002404F5"/>
    <w:rsid w:val="002603B1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649A3"/>
    <w:rsid w:val="00394EF4"/>
    <w:rsid w:val="003A5280"/>
    <w:rsid w:val="003D17B7"/>
    <w:rsid w:val="00410612"/>
    <w:rsid w:val="00411CF7"/>
    <w:rsid w:val="00411F8B"/>
    <w:rsid w:val="004230D9"/>
    <w:rsid w:val="00450670"/>
    <w:rsid w:val="004724BD"/>
    <w:rsid w:val="00477352"/>
    <w:rsid w:val="00477795"/>
    <w:rsid w:val="00477CF2"/>
    <w:rsid w:val="004917C4"/>
    <w:rsid w:val="00491C23"/>
    <w:rsid w:val="00491F98"/>
    <w:rsid w:val="004B5B43"/>
    <w:rsid w:val="004B5C09"/>
    <w:rsid w:val="004E227E"/>
    <w:rsid w:val="00500DD1"/>
    <w:rsid w:val="005036EF"/>
    <w:rsid w:val="00515252"/>
    <w:rsid w:val="00521AE3"/>
    <w:rsid w:val="0053141C"/>
    <w:rsid w:val="00535B54"/>
    <w:rsid w:val="0055090A"/>
    <w:rsid w:val="00554276"/>
    <w:rsid w:val="00564D17"/>
    <w:rsid w:val="005758DE"/>
    <w:rsid w:val="0059176E"/>
    <w:rsid w:val="005B5828"/>
    <w:rsid w:val="005D08DE"/>
    <w:rsid w:val="005E0ED9"/>
    <w:rsid w:val="005E2E8B"/>
    <w:rsid w:val="006038A5"/>
    <w:rsid w:val="006165B5"/>
    <w:rsid w:val="00616B41"/>
    <w:rsid w:val="00620AE8"/>
    <w:rsid w:val="0064628C"/>
    <w:rsid w:val="0065214E"/>
    <w:rsid w:val="00655EE2"/>
    <w:rsid w:val="00674F85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3421"/>
    <w:rsid w:val="007257E9"/>
    <w:rsid w:val="00740105"/>
    <w:rsid w:val="00744B1E"/>
    <w:rsid w:val="00753A51"/>
    <w:rsid w:val="00756D9C"/>
    <w:rsid w:val="007619BD"/>
    <w:rsid w:val="00771C24"/>
    <w:rsid w:val="00781863"/>
    <w:rsid w:val="00795E0A"/>
    <w:rsid w:val="007B4A21"/>
    <w:rsid w:val="007D5836"/>
    <w:rsid w:val="007F34A4"/>
    <w:rsid w:val="00803346"/>
    <w:rsid w:val="00815563"/>
    <w:rsid w:val="008240DA"/>
    <w:rsid w:val="008429E5"/>
    <w:rsid w:val="00867EA4"/>
    <w:rsid w:val="008756BF"/>
    <w:rsid w:val="00875D51"/>
    <w:rsid w:val="00883B05"/>
    <w:rsid w:val="008954BE"/>
    <w:rsid w:val="00897D88"/>
    <w:rsid w:val="008A0319"/>
    <w:rsid w:val="008D43E9"/>
    <w:rsid w:val="008E3C0E"/>
    <w:rsid w:val="008E421A"/>
    <w:rsid w:val="008E476B"/>
    <w:rsid w:val="00910712"/>
    <w:rsid w:val="00927C63"/>
    <w:rsid w:val="00932F50"/>
    <w:rsid w:val="0094637B"/>
    <w:rsid w:val="00955A78"/>
    <w:rsid w:val="00975506"/>
    <w:rsid w:val="009921B8"/>
    <w:rsid w:val="009D4984"/>
    <w:rsid w:val="009D6901"/>
    <w:rsid w:val="009F4E19"/>
    <w:rsid w:val="00A075A1"/>
    <w:rsid w:val="00A07662"/>
    <w:rsid w:val="00A201BB"/>
    <w:rsid w:val="00A21B71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B3DD1"/>
    <w:rsid w:val="00AE1F88"/>
    <w:rsid w:val="00AE361F"/>
    <w:rsid w:val="00AE5370"/>
    <w:rsid w:val="00AE6F39"/>
    <w:rsid w:val="00B05091"/>
    <w:rsid w:val="00B247A9"/>
    <w:rsid w:val="00B435B5"/>
    <w:rsid w:val="00B565D8"/>
    <w:rsid w:val="00B5779A"/>
    <w:rsid w:val="00B64A27"/>
    <w:rsid w:val="00B64D24"/>
    <w:rsid w:val="00B7147D"/>
    <w:rsid w:val="00B75CFC"/>
    <w:rsid w:val="00B853F9"/>
    <w:rsid w:val="00BB018B"/>
    <w:rsid w:val="00BC4D9F"/>
    <w:rsid w:val="00BD1747"/>
    <w:rsid w:val="00BD2B06"/>
    <w:rsid w:val="00BE4ADC"/>
    <w:rsid w:val="00C14973"/>
    <w:rsid w:val="00C1643D"/>
    <w:rsid w:val="00C261A9"/>
    <w:rsid w:val="00C42793"/>
    <w:rsid w:val="00C47179"/>
    <w:rsid w:val="00C601ED"/>
    <w:rsid w:val="00CE5A5C"/>
    <w:rsid w:val="00D24188"/>
    <w:rsid w:val="00D31AB7"/>
    <w:rsid w:val="00D34BC4"/>
    <w:rsid w:val="00D45844"/>
    <w:rsid w:val="00D50D23"/>
    <w:rsid w:val="00D512BB"/>
    <w:rsid w:val="00D674B1"/>
    <w:rsid w:val="00DA3B1A"/>
    <w:rsid w:val="00DC6078"/>
    <w:rsid w:val="00DC79AD"/>
    <w:rsid w:val="00DD2075"/>
    <w:rsid w:val="00DF2868"/>
    <w:rsid w:val="00E112AF"/>
    <w:rsid w:val="00E17712"/>
    <w:rsid w:val="00E463CF"/>
    <w:rsid w:val="00E473D1"/>
    <w:rsid w:val="00E557A0"/>
    <w:rsid w:val="00EF6435"/>
    <w:rsid w:val="00F047F9"/>
    <w:rsid w:val="00F10F6B"/>
    <w:rsid w:val="00F23697"/>
    <w:rsid w:val="00F36BB7"/>
    <w:rsid w:val="00F76079"/>
    <w:rsid w:val="00F85F54"/>
    <w:rsid w:val="00F87EAA"/>
    <w:rsid w:val="00F92B25"/>
    <w:rsid w:val="00FA5E09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472CD0"/>
  <w15:docId w15:val="{B6717A09-BCC7-4985-B3F0-B0925540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Barrocal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2341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>Ana karoline</cp:lastModifiedBy>
  <cp:revision>19</cp:revision>
  <dcterms:created xsi:type="dcterms:W3CDTF">2024-09-20T13:13:00Z</dcterms:created>
  <dcterms:modified xsi:type="dcterms:W3CDTF">2024-10-03T01:55:00Z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